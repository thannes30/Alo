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999" w:rsidRPr="004151A3" w:rsidRDefault="00AE6999" w:rsidP="001C0AF6">
      <w:pPr>
        <w:pStyle w:val="Header"/>
        <w:rPr>
          <w:rFonts w:ascii="Bodoni MT Black" w:hAnsi="Bodoni MT Black"/>
          <w:sz w:val="36"/>
          <w:szCs w:val="36"/>
          <w:u w:val="thick" w:color="FF66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-6.75pt;margin-top:-34.5pt;width:96.75pt;height:95.45pt;z-index:251658240;visibility:visible;mso-position-horizontal-relative:margin;mso-position-vertical-relative:margin">
            <v:imagedata r:id="rId6" o:title=""/>
            <w10:wrap type="square" anchorx="margin" anchory="margin"/>
          </v:shape>
        </w:pict>
      </w:r>
      <w:r>
        <w:t xml:space="preserve">    </w:t>
      </w:r>
      <w:r w:rsidRPr="004151A3">
        <w:rPr>
          <w:rFonts w:ascii="Bodoni MT Black" w:hAnsi="Bodoni MT Black"/>
          <w:sz w:val="36"/>
          <w:szCs w:val="36"/>
          <w:u w:val="thick" w:color="FF6600"/>
        </w:rPr>
        <w:t>INSTALLERS AND DISMANTLERS</w:t>
      </w:r>
    </w:p>
    <w:p w:rsidR="00AE6999" w:rsidRPr="0057061A" w:rsidRDefault="00AE6999" w:rsidP="001C0AF6">
      <w:pPr>
        <w:pStyle w:val="Header"/>
        <w:rPr>
          <w:rFonts w:ascii="Bodoni MT Black" w:hAnsi="Bodoni MT Black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 xml:space="preserve">   </w:t>
      </w:r>
      <w:r w:rsidRPr="0057061A">
        <w:rPr>
          <w:rFonts w:ascii="Bodoni MT Black" w:hAnsi="Bodoni MT Black"/>
          <w:sz w:val="24"/>
          <w:szCs w:val="24"/>
        </w:rPr>
        <w:t>O F  M A T E R IA L  H A N D L I N G  S Y S T E M S</w:t>
      </w:r>
    </w:p>
    <w:p w:rsidR="00AE6999" w:rsidRDefault="00AE6999" w:rsidP="00A4215B">
      <w:pPr>
        <w:pStyle w:val="Heading1"/>
        <w:rPr>
          <w:rFonts w:ascii="Times New Roman" w:hAnsi="Times New Roman"/>
          <w:color w:val="000000"/>
          <w:u w:val="single"/>
        </w:rPr>
      </w:pPr>
      <w:r>
        <w:tab/>
      </w:r>
      <w:r>
        <w:tab/>
      </w:r>
      <w:r w:rsidRPr="00A4215B">
        <w:rPr>
          <w:rFonts w:ascii="Times New Roman" w:hAnsi="Times New Roman"/>
          <w:color w:val="000000"/>
          <w:u w:val="single"/>
        </w:rPr>
        <w:t>Toolbox Safety Meeting</w:t>
      </w:r>
    </w:p>
    <w:p w:rsidR="00AE6999" w:rsidRPr="00A4215B" w:rsidRDefault="00AE6999" w:rsidP="00A4215B"/>
    <w:p w:rsidR="00AE6999" w:rsidRDefault="00AE6999" w:rsidP="000A10B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Topics to be discussed: _________________________________________________________</w:t>
      </w:r>
    </w:p>
    <w:p w:rsidR="00AE6999" w:rsidRPr="00A4215B" w:rsidRDefault="00AE6999" w:rsidP="000A10B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__________________________  Foreman: ____________________________________</w:t>
      </w:r>
    </w:p>
    <w:tbl>
      <w:tblPr>
        <w:tblW w:w="9120" w:type="dxa"/>
        <w:jc w:val="center"/>
        <w:tblInd w:w="93" w:type="dxa"/>
        <w:tblLook w:val="00A0"/>
      </w:tblPr>
      <w:tblGrid>
        <w:gridCol w:w="3440"/>
        <w:gridCol w:w="1120"/>
        <w:gridCol w:w="3440"/>
        <w:gridCol w:w="1120"/>
      </w:tblGrid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10B2">
              <w:rPr>
                <w:rFonts w:ascii="Times New Roman" w:hAnsi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10B2">
              <w:rPr>
                <w:rFonts w:ascii="Times New Roman" w:hAnsi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10B2">
              <w:rPr>
                <w:rFonts w:ascii="Times New Roman" w:hAnsi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10B2">
              <w:rPr>
                <w:rFonts w:ascii="Times New Roman" w:hAnsi="Times New Roman"/>
                <w:b/>
                <w:bCs/>
                <w:sz w:val="24"/>
                <w:szCs w:val="24"/>
              </w:rPr>
              <w:t>Time: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6999" w:rsidRPr="00A832DE" w:rsidTr="00A4215B">
        <w:trPr>
          <w:trHeight w:val="462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10B2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E6999" w:rsidRPr="000A10B2" w:rsidRDefault="00AE6999" w:rsidP="000A10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10B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AE6999" w:rsidRDefault="00AE6999" w:rsidP="000A10B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E6999" w:rsidRPr="000A10B2" w:rsidRDefault="00AE6999" w:rsidP="000A10B2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AE6999" w:rsidRPr="000A10B2" w:rsidSect="001C0AF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999" w:rsidRDefault="00AE6999" w:rsidP="00654575">
      <w:pPr>
        <w:spacing w:after="0" w:line="240" w:lineRule="auto"/>
      </w:pPr>
      <w:r>
        <w:separator/>
      </w:r>
    </w:p>
  </w:endnote>
  <w:endnote w:type="continuationSeparator" w:id="1">
    <w:p w:rsidR="00AE6999" w:rsidRDefault="00AE6999" w:rsidP="0065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doni MT Black">
    <w:altName w:val="Cambria Math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999" w:rsidRPr="001C0AF6" w:rsidRDefault="00AE6999" w:rsidP="00D17E71">
    <w:pPr>
      <w:pStyle w:val="Footer"/>
      <w:jc w:val="center"/>
      <w:rPr>
        <w:rFonts w:ascii="Bodoni MT Black" w:hAnsi="Bodoni MT Black"/>
      </w:rPr>
    </w:pPr>
    <w:r w:rsidRPr="001C0AF6">
      <w:rPr>
        <w:rFonts w:ascii="Bodoni MT Black" w:hAnsi="Bodoni MT Black"/>
      </w:rPr>
      <w:t>TEL: 201-880-5238   FAX: 201-487-7708</w:t>
    </w:r>
  </w:p>
  <w:p w:rsidR="00AE6999" w:rsidRPr="001C0AF6" w:rsidRDefault="00AE6999" w:rsidP="001C0AF6">
    <w:pPr>
      <w:pStyle w:val="Footer"/>
      <w:jc w:val="center"/>
      <w:rPr>
        <w:rFonts w:ascii="Bodoni MT Black" w:hAnsi="Bodoni MT Black"/>
      </w:rPr>
    </w:pPr>
    <w:smartTag w:uri="urn:schemas-microsoft-com:office:smarttags" w:element="PostalCode">
      <w:smartTag w:uri="urn:schemas-microsoft-com:office:smarttags" w:element="Street">
        <w:r>
          <w:rPr>
            <w:rFonts w:ascii="Bodoni MT Black" w:hAnsi="Bodoni MT Black" w:cs="Wingdings"/>
          </w:rPr>
          <w:t>263 SOUTH RIVER</w:t>
        </w:r>
        <w:r w:rsidRPr="001C0AF6">
          <w:rPr>
            <w:rFonts w:ascii="Bodoni MT Black" w:hAnsi="Bodoni MT Black" w:cs="Wingdings"/>
          </w:rPr>
          <w:t xml:space="preserve"> STREET</w:t>
        </w:r>
      </w:smartTag>
      <w:r w:rsidRPr="001C0AF6">
        <w:rPr>
          <w:rFonts w:ascii="Bodoni MT Black" w:hAnsi="Bodoni MT Black" w:cs="Wingdings"/>
        </w:rPr>
        <w:t xml:space="preserve">, </w:t>
      </w:r>
      <w:smartTag w:uri="urn:schemas-microsoft-com:office:smarttags" w:element="PostalCode">
        <w:r w:rsidRPr="001C0AF6">
          <w:rPr>
            <w:rFonts w:ascii="Bodoni MT Black" w:hAnsi="Bodoni MT Black" w:cs="Wingdings"/>
          </w:rPr>
          <w:t>HACKENSACK</w:t>
        </w:r>
      </w:smartTag>
      <w:r w:rsidRPr="001C0AF6">
        <w:rPr>
          <w:rFonts w:ascii="Bodoni MT Black" w:hAnsi="Bodoni MT Black" w:cs="Wingdings"/>
        </w:rPr>
        <w:t xml:space="preserve">, </w:t>
      </w:r>
      <w:smartTag w:uri="urn:schemas-microsoft-com:office:smarttags" w:element="PostalCode">
        <w:r w:rsidRPr="001C0AF6">
          <w:rPr>
            <w:rFonts w:ascii="Bodoni MT Black" w:hAnsi="Bodoni MT Black" w:cs="Wingdings"/>
          </w:rPr>
          <w:t>NJ</w:t>
        </w:r>
      </w:smartTag>
      <w:r w:rsidRPr="001C0AF6">
        <w:rPr>
          <w:rFonts w:ascii="Bodoni MT Black" w:hAnsi="Bodoni MT Black" w:cs="Wingdings"/>
        </w:rPr>
        <w:t xml:space="preserve"> </w:t>
      </w:r>
      <w:smartTag w:uri="urn:schemas-microsoft-com:office:smarttags" w:element="PostalCode">
        <w:r w:rsidRPr="001C0AF6">
          <w:rPr>
            <w:rFonts w:ascii="Bodoni MT Black" w:hAnsi="Bodoni MT Black" w:cs="Wingdings"/>
          </w:rPr>
          <w:t>07601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999" w:rsidRDefault="00AE6999" w:rsidP="00654575">
      <w:pPr>
        <w:spacing w:after="0" w:line="240" w:lineRule="auto"/>
      </w:pPr>
      <w:r>
        <w:separator/>
      </w:r>
    </w:p>
  </w:footnote>
  <w:footnote w:type="continuationSeparator" w:id="1">
    <w:p w:rsidR="00AE6999" w:rsidRDefault="00AE6999" w:rsidP="00654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215B"/>
    <w:rsid w:val="000A10B2"/>
    <w:rsid w:val="001C0AF6"/>
    <w:rsid w:val="00325A7D"/>
    <w:rsid w:val="00354324"/>
    <w:rsid w:val="00371C64"/>
    <w:rsid w:val="004151A3"/>
    <w:rsid w:val="004852E9"/>
    <w:rsid w:val="004E1D2F"/>
    <w:rsid w:val="0054764C"/>
    <w:rsid w:val="0056184A"/>
    <w:rsid w:val="0057061A"/>
    <w:rsid w:val="005C0495"/>
    <w:rsid w:val="00654575"/>
    <w:rsid w:val="00670C0E"/>
    <w:rsid w:val="0067414B"/>
    <w:rsid w:val="007B361A"/>
    <w:rsid w:val="007B4FA1"/>
    <w:rsid w:val="00893DFD"/>
    <w:rsid w:val="008B7906"/>
    <w:rsid w:val="00A4215B"/>
    <w:rsid w:val="00A832DE"/>
    <w:rsid w:val="00AE6999"/>
    <w:rsid w:val="00C3289D"/>
    <w:rsid w:val="00C74095"/>
    <w:rsid w:val="00C83CDF"/>
    <w:rsid w:val="00D17E71"/>
    <w:rsid w:val="00D867FF"/>
    <w:rsid w:val="00E340C9"/>
    <w:rsid w:val="00F62A0F"/>
    <w:rsid w:val="00FF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="Georgia" w:hAnsi="Georg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E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62A0F"/>
    <w:pPr>
      <w:keepNext/>
      <w:keepLines/>
      <w:spacing w:before="480" w:after="0"/>
      <w:outlineLvl w:val="0"/>
    </w:pPr>
    <w:rPr>
      <w:rFonts w:eastAsia="Times New Roman"/>
      <w:b/>
      <w:bCs/>
      <w:color w:val="A8422A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62A0F"/>
    <w:rPr>
      <w:rFonts w:ascii="Georgia" w:hAnsi="Georgia" w:cs="Times New Roman"/>
      <w:b/>
      <w:bCs/>
      <w:color w:val="A8422A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C7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40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5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57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5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575"/>
    <w:rPr>
      <w:rFonts w:cs="Times New Roman"/>
    </w:rPr>
  </w:style>
  <w:style w:type="paragraph" w:styleId="NoSpacing">
    <w:name w:val="No Spacing"/>
    <w:uiPriority w:val="99"/>
    <w:qFormat/>
    <w:rsid w:val="00F62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5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menicola\My%20Documents\ALO-CINEM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ALO-CINEMA TEMPLATE</Template>
  <TotalTime>1</TotalTime>
  <Pages>1</Pages>
  <Words>73</Words>
  <Characters>418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INSTALLERS AND DISMANTLERS</dc:title>
  <dc:subject/>
  <dc:creator>mwhite</dc:creator>
  <cp:keywords/>
  <dc:description/>
  <cp:lastModifiedBy> Anthony Menicola</cp:lastModifiedBy>
  <cp:revision>3</cp:revision>
  <cp:lastPrinted>2010-03-19T18:04:00Z</cp:lastPrinted>
  <dcterms:created xsi:type="dcterms:W3CDTF">2010-03-22T17:31:00Z</dcterms:created>
  <dcterms:modified xsi:type="dcterms:W3CDTF">2010-09-16T18:43:00Z</dcterms:modified>
</cp:coreProperties>
</file>